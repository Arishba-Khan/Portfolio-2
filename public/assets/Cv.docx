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D77A70" w:rsidP="005C4292">
            <w:pPr>
              <w:pStyle w:val="Title"/>
            </w:pPr>
            <w:bookmarkStart w:id="0" w:name="_GoBack"/>
            <w:r>
              <w:t>Arishba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Khan</w:t>
            </w:r>
          </w:p>
        </w:tc>
      </w:tr>
      <w:bookmarkEnd w:id="0"/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5C4292" w:rsidRDefault="005C4292" w:rsidP="005C4292">
            <w:pPr>
              <w:contextualSpacing w:val="0"/>
              <w:jc w:val="center"/>
            </w:pPr>
            <w:r>
              <w:t xml:space="preserve">A beginner in we development and </w:t>
            </w:r>
            <w:proofErr w:type="spellStart"/>
            <w:r>
              <w:t>a</w:t>
            </w:r>
            <w:proofErr w:type="spellEnd"/>
            <w:r>
              <w:t xml:space="preserve"> expert </w:t>
            </w:r>
            <w:proofErr w:type="spellStart"/>
            <w:r>
              <w:t>designe</w:t>
            </w:r>
            <w:proofErr w:type="spellEnd"/>
          </w:p>
          <w:p w:rsidR="005C4292" w:rsidRDefault="005C4292" w:rsidP="005C4292">
            <w:pPr>
              <w:contextualSpacing w:val="0"/>
              <w:jc w:val="center"/>
            </w:pPr>
            <w:r>
              <w:t>r who is trying to grow in the field of tech</w:t>
            </w:r>
          </w:p>
          <w:p w:rsidR="001755A8" w:rsidRPr="00CF1A49" w:rsidRDefault="005C4292" w:rsidP="005C4292">
            <w:pPr>
              <w:contextualSpacing w:val="0"/>
              <w:jc w:val="center"/>
            </w:pPr>
            <w:r>
              <w:t xml:space="preserve"> </w:t>
            </w:r>
            <w:proofErr w:type="gramStart"/>
            <w:r>
              <w:t>as</w:t>
            </w:r>
            <w:proofErr w:type="gramEnd"/>
            <w:r>
              <w:t xml:space="preserve"> well in web and app development..</w:t>
            </w:r>
          </w:p>
        </w:tc>
      </w:tr>
    </w:tbl>
    <w:p w:rsidR="004E01EB" w:rsidRPr="00CF1A49" w:rsidRDefault="00B47B02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128BB873648B4635A8A2FF733C56B3A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5C4292" w:rsidP="005C4292">
            <w:pPr>
              <w:pStyle w:val="Heading3"/>
              <w:contextualSpacing w:val="0"/>
              <w:outlineLvl w:val="2"/>
            </w:pPr>
            <w:r>
              <w:t xml:space="preserve">2023 </w:t>
            </w:r>
          </w:p>
          <w:p w:rsidR="001D0BF1" w:rsidRPr="00CF1A49" w:rsidRDefault="005C4292" w:rsidP="005C4292">
            <w:pPr>
              <w:pStyle w:val="Heading2"/>
              <w:contextualSpacing w:val="0"/>
              <w:outlineLvl w:val="1"/>
            </w:pPr>
            <w:r>
              <w:t>Vector designer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self employed</w:t>
            </w:r>
          </w:p>
          <w:p w:rsidR="001E3120" w:rsidRPr="00CF1A49" w:rsidRDefault="005C4292" w:rsidP="005C4292">
            <w:pPr>
              <w:contextualSpacing w:val="0"/>
            </w:pPr>
            <w:r>
              <w:t xml:space="preserve">A collaboration with an sketch artist to convert sketches into vector designs 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5C4292">
            <w:pPr>
              <w:pStyle w:val="Heading3"/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EFB9F5D63952401AB2742EC7A808CA57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407565">
        <w:tc>
          <w:tcPr>
            <w:tcW w:w="9290" w:type="dxa"/>
          </w:tcPr>
          <w:p w:rsidR="001D0BF1" w:rsidRPr="00CF1A49" w:rsidRDefault="00407565" w:rsidP="00407565">
            <w:pPr>
              <w:pStyle w:val="Heading3"/>
              <w:contextualSpacing w:val="0"/>
              <w:outlineLvl w:val="2"/>
            </w:pPr>
            <w:r>
              <w:t>2023</w:t>
            </w:r>
          </w:p>
          <w:p w:rsidR="001D0BF1" w:rsidRPr="00CF1A49" w:rsidRDefault="00407565" w:rsidP="00407565">
            <w:pPr>
              <w:pStyle w:val="Heading2"/>
              <w:contextualSpacing w:val="0"/>
              <w:outlineLvl w:val="1"/>
            </w:pPr>
            <w:r>
              <w:t>matriculation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hina secondary school</w:t>
            </w:r>
          </w:p>
          <w:p w:rsidR="007538DC" w:rsidRPr="00CF1A49" w:rsidRDefault="00407565" w:rsidP="00407565">
            <w:pPr>
              <w:contextualSpacing w:val="0"/>
            </w:pPr>
            <w:r>
              <w:t>85%, A+ grade</w:t>
            </w:r>
          </w:p>
        </w:tc>
      </w:tr>
      <w:tr w:rsidR="00407565" w:rsidRPr="00CF1A49" w:rsidTr="00407565">
        <w:tc>
          <w:tcPr>
            <w:tcW w:w="9290" w:type="dxa"/>
            <w:tcMar>
              <w:top w:w="216" w:type="dxa"/>
            </w:tcMar>
          </w:tcPr>
          <w:p w:rsidR="00407565" w:rsidRPr="00CF1A49" w:rsidRDefault="00407565" w:rsidP="00407565">
            <w:pPr>
              <w:pStyle w:val="Heading3"/>
              <w:contextualSpacing w:val="0"/>
              <w:outlineLvl w:val="2"/>
            </w:pPr>
            <w:r>
              <w:t>ongoing</w:t>
            </w:r>
            <w:r w:rsidRPr="00CF1A49">
              <w:t xml:space="preserve"> </w:t>
            </w:r>
          </w:p>
          <w:p w:rsidR="00407565" w:rsidRPr="00CF1A49" w:rsidRDefault="00407565" w:rsidP="00407565">
            <w:pPr>
              <w:pStyle w:val="Heading2"/>
              <w:contextualSpacing w:val="0"/>
              <w:outlineLvl w:val="1"/>
            </w:pPr>
            <w:r>
              <w:t>ics</w:t>
            </w:r>
            <w:r w:rsidRPr="00CF1A49">
              <w:t xml:space="preserve">, </w:t>
            </w:r>
            <w:r>
              <w:rPr>
                <w:rStyle w:val="SubtleReference"/>
              </w:rPr>
              <w:t>s.f.o Marium mukhtar girls college</w:t>
            </w:r>
          </w:p>
          <w:p w:rsidR="00407565" w:rsidRDefault="00407565" w:rsidP="00407565">
            <w:r>
              <w:t xml:space="preserve">Intermediate in computer science </w:t>
            </w:r>
          </w:p>
          <w:p w:rsidR="00407565" w:rsidRDefault="00407565" w:rsidP="00407565"/>
          <w:p w:rsidR="00407565" w:rsidRDefault="00407565" w:rsidP="00407565">
            <w:pPr>
              <w:pStyle w:val="Heading3"/>
              <w:outlineLvl w:val="2"/>
            </w:pPr>
            <w:r>
              <w:t>ongoing</w:t>
            </w:r>
          </w:p>
          <w:p w:rsidR="00407565" w:rsidRDefault="00407565" w:rsidP="00407565">
            <w:pPr>
              <w:pStyle w:val="Heading2"/>
              <w:outlineLvl w:val="1"/>
            </w:pPr>
            <w:r>
              <w:t xml:space="preserve">cloud computing|Gen AI|metaverse,  </w:t>
            </w:r>
          </w:p>
          <w:p w:rsidR="00407565" w:rsidRPr="00407565" w:rsidRDefault="00407565" w:rsidP="00407565">
            <w:r>
              <w:t>AT GIAIC</w:t>
            </w:r>
          </w:p>
          <w:p w:rsidR="00407565" w:rsidRDefault="00407565" w:rsidP="00407565"/>
        </w:tc>
      </w:tr>
    </w:tbl>
    <w:sdt>
      <w:sdtPr>
        <w:alias w:val="Skills:"/>
        <w:tag w:val="Skills:"/>
        <w:id w:val="-1392877668"/>
        <w:placeholder>
          <w:docPart w:val="2475151F5A4F43F29F6DCC18CBEEAFF6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407565" w:rsidP="00407565">
            <w:pPr>
              <w:pStyle w:val="ListBullet"/>
              <w:contextualSpacing w:val="0"/>
            </w:pPr>
            <w:r>
              <w:t xml:space="preserve">Office automation </w:t>
            </w:r>
          </w:p>
          <w:p w:rsidR="001F4E6D" w:rsidRPr="006E1507" w:rsidRDefault="00407565" w:rsidP="00407565">
            <w:pPr>
              <w:pStyle w:val="ListBullet"/>
              <w:contextualSpacing w:val="0"/>
            </w:pPr>
            <w:r>
              <w:t>Graphic Designing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407565" w:rsidP="00407565">
            <w:pPr>
              <w:pStyle w:val="ListBullet"/>
              <w:contextualSpacing w:val="0"/>
            </w:pPr>
            <w:r>
              <w:t>Front-end Development</w:t>
            </w:r>
          </w:p>
          <w:p w:rsidR="001E3120" w:rsidRPr="006E1507" w:rsidRDefault="00407565" w:rsidP="00407565">
            <w:pPr>
              <w:pStyle w:val="ListBullet"/>
              <w:contextualSpacing w:val="0"/>
            </w:pPr>
            <w:r>
              <w:t>UI/UX Designing</w:t>
            </w:r>
          </w:p>
          <w:p w:rsidR="001E3120" w:rsidRPr="006E1507" w:rsidRDefault="00407565" w:rsidP="00407565">
            <w:pPr>
              <w:pStyle w:val="ListBullet"/>
              <w:contextualSpacing w:val="0"/>
            </w:pPr>
            <w:r>
              <w:t>Communication English</w:t>
            </w:r>
          </w:p>
        </w:tc>
      </w:tr>
    </w:tbl>
    <w:p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B02" w:rsidRDefault="00B47B02" w:rsidP="0068194B">
      <w:r>
        <w:separator/>
      </w:r>
    </w:p>
    <w:p w:rsidR="00B47B02" w:rsidRDefault="00B47B02"/>
    <w:p w:rsidR="00B47B02" w:rsidRDefault="00B47B02"/>
  </w:endnote>
  <w:endnote w:type="continuationSeparator" w:id="0">
    <w:p w:rsidR="00B47B02" w:rsidRDefault="00B47B02" w:rsidP="0068194B">
      <w:r>
        <w:continuationSeparator/>
      </w:r>
    </w:p>
    <w:p w:rsidR="00B47B02" w:rsidRDefault="00B47B02"/>
    <w:p w:rsidR="00B47B02" w:rsidRDefault="00B47B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B02" w:rsidRDefault="00B47B02" w:rsidP="0068194B">
      <w:r>
        <w:separator/>
      </w:r>
    </w:p>
    <w:p w:rsidR="00B47B02" w:rsidRDefault="00B47B02"/>
    <w:p w:rsidR="00B47B02" w:rsidRDefault="00B47B02"/>
  </w:footnote>
  <w:footnote w:type="continuationSeparator" w:id="0">
    <w:p w:rsidR="00B47B02" w:rsidRDefault="00B47B02" w:rsidP="0068194B">
      <w:r>
        <w:continuationSeparator/>
      </w:r>
    </w:p>
    <w:p w:rsidR="00B47B02" w:rsidRDefault="00B47B02"/>
    <w:p w:rsidR="00B47B02" w:rsidRDefault="00B47B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922420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A70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2CB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07565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4292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2251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7B02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7A70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40AE2"/>
  <w15:chartTrackingRefBased/>
  <w15:docId w15:val="{08E43420-CE16-478D-AB15-30E4693A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2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8BB873648B4635A8A2FF733C56B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F415A-EBD6-4842-9419-0128F6CCEF7E}"/>
      </w:docPartPr>
      <w:docPartBody>
        <w:p w:rsidR="005E4903" w:rsidRDefault="00D355D0">
          <w:pPr>
            <w:pStyle w:val="128BB873648B4635A8A2FF733C56B3A7"/>
          </w:pPr>
          <w:r w:rsidRPr="00CF1A49">
            <w:t>Experience</w:t>
          </w:r>
        </w:p>
      </w:docPartBody>
    </w:docPart>
    <w:docPart>
      <w:docPartPr>
        <w:name w:val="EFB9F5D63952401AB2742EC7A808C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2F7B3-BE66-4BF4-97E9-FB9D65A60CE6}"/>
      </w:docPartPr>
      <w:docPartBody>
        <w:p w:rsidR="005E4903" w:rsidRDefault="00D355D0">
          <w:pPr>
            <w:pStyle w:val="EFB9F5D63952401AB2742EC7A808CA57"/>
          </w:pPr>
          <w:r w:rsidRPr="00CF1A49">
            <w:t>Education</w:t>
          </w:r>
        </w:p>
      </w:docPartBody>
    </w:docPart>
    <w:docPart>
      <w:docPartPr>
        <w:name w:val="2475151F5A4F43F29F6DCC18CBEEA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164D2-A72D-4097-A38F-B8525984C3C7}"/>
      </w:docPartPr>
      <w:docPartBody>
        <w:p w:rsidR="005E4903" w:rsidRDefault="00D355D0">
          <w:pPr>
            <w:pStyle w:val="2475151F5A4F43F29F6DCC18CBEEAFF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D0"/>
    <w:rsid w:val="005E4903"/>
    <w:rsid w:val="00D355D0"/>
    <w:rsid w:val="00E2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72F6FFE1FB40C58393B46DB5530DC9">
    <w:name w:val="2B72F6FFE1FB40C58393B46DB5530DC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FF54F7277BB4960AC7F6AC406A77A17">
    <w:name w:val="AFF54F7277BB4960AC7F6AC406A77A17"/>
  </w:style>
  <w:style w:type="paragraph" w:customStyle="1" w:styleId="055E02FACC9D41E2973C257D7D2B1161">
    <w:name w:val="055E02FACC9D41E2973C257D7D2B1161"/>
  </w:style>
  <w:style w:type="paragraph" w:customStyle="1" w:styleId="E07B1DD3C6474C319239F15500FC7D84">
    <w:name w:val="E07B1DD3C6474C319239F15500FC7D84"/>
  </w:style>
  <w:style w:type="paragraph" w:customStyle="1" w:styleId="1C865E6EFCDC490BBD7738DFFA98997C">
    <w:name w:val="1C865E6EFCDC490BBD7738DFFA98997C"/>
  </w:style>
  <w:style w:type="paragraph" w:customStyle="1" w:styleId="758FA0A6C70A4C1FA8E57B43CB0B71ED">
    <w:name w:val="758FA0A6C70A4C1FA8E57B43CB0B71ED"/>
  </w:style>
  <w:style w:type="paragraph" w:customStyle="1" w:styleId="899AA7759A044AF68F0B20EDEF71D8AE">
    <w:name w:val="899AA7759A044AF68F0B20EDEF71D8AE"/>
  </w:style>
  <w:style w:type="paragraph" w:customStyle="1" w:styleId="A08AB1592DB64DFEA330A6F3BAD6DB2D">
    <w:name w:val="A08AB1592DB64DFEA330A6F3BAD6DB2D"/>
  </w:style>
  <w:style w:type="paragraph" w:customStyle="1" w:styleId="365BC785F42D406281FA00605EC0F866">
    <w:name w:val="365BC785F42D406281FA00605EC0F866"/>
  </w:style>
  <w:style w:type="paragraph" w:customStyle="1" w:styleId="88ACB55471424478AECE215A9102C156">
    <w:name w:val="88ACB55471424478AECE215A9102C156"/>
  </w:style>
  <w:style w:type="paragraph" w:customStyle="1" w:styleId="55FD995210394B87941649C31292EEAC">
    <w:name w:val="55FD995210394B87941649C31292EEAC"/>
  </w:style>
  <w:style w:type="paragraph" w:customStyle="1" w:styleId="128BB873648B4635A8A2FF733C56B3A7">
    <w:name w:val="128BB873648B4635A8A2FF733C56B3A7"/>
  </w:style>
  <w:style w:type="paragraph" w:customStyle="1" w:styleId="7AE410100302407387D9D7EA224BCDC2">
    <w:name w:val="7AE410100302407387D9D7EA224BCDC2"/>
  </w:style>
  <w:style w:type="paragraph" w:customStyle="1" w:styleId="51DE6E5D04BC4FF3A818E6D8DADB1163">
    <w:name w:val="51DE6E5D04BC4FF3A818E6D8DADB1163"/>
  </w:style>
  <w:style w:type="paragraph" w:customStyle="1" w:styleId="4F64E19FDAF743B8A563BC59F1FAA872">
    <w:name w:val="4F64E19FDAF743B8A563BC59F1FAA87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43B79058AB84F9395E4B894E0FA6F29">
    <w:name w:val="443B79058AB84F9395E4B894E0FA6F29"/>
  </w:style>
  <w:style w:type="paragraph" w:customStyle="1" w:styleId="33AA21CB288E434E9345E7FA0EAAC6F4">
    <w:name w:val="33AA21CB288E434E9345E7FA0EAAC6F4"/>
  </w:style>
  <w:style w:type="paragraph" w:customStyle="1" w:styleId="0C444307FA6F40DAB2CC192AF1E12FA5">
    <w:name w:val="0C444307FA6F40DAB2CC192AF1E12FA5"/>
  </w:style>
  <w:style w:type="paragraph" w:customStyle="1" w:styleId="C4B601D7AF4044C08DE52A63EF3129AE">
    <w:name w:val="C4B601D7AF4044C08DE52A63EF3129AE"/>
  </w:style>
  <w:style w:type="paragraph" w:customStyle="1" w:styleId="EC0C2462DB6D4916B39C1C179695375C">
    <w:name w:val="EC0C2462DB6D4916B39C1C179695375C"/>
  </w:style>
  <w:style w:type="paragraph" w:customStyle="1" w:styleId="A0FC15F02F8F4BBABA7F8A0BBC1D72DD">
    <w:name w:val="A0FC15F02F8F4BBABA7F8A0BBC1D72DD"/>
  </w:style>
  <w:style w:type="paragraph" w:customStyle="1" w:styleId="6E6DE2C70A07441E8C1BD7B2D58B43B3">
    <w:name w:val="6E6DE2C70A07441E8C1BD7B2D58B43B3"/>
  </w:style>
  <w:style w:type="paragraph" w:customStyle="1" w:styleId="EFB9F5D63952401AB2742EC7A808CA57">
    <w:name w:val="EFB9F5D63952401AB2742EC7A808CA57"/>
  </w:style>
  <w:style w:type="paragraph" w:customStyle="1" w:styleId="E48B7BECE43E4CD0B54F5AE9AADCE28C">
    <w:name w:val="E48B7BECE43E4CD0B54F5AE9AADCE28C"/>
  </w:style>
  <w:style w:type="paragraph" w:customStyle="1" w:styleId="B211D1C4A0984049A6CE5E08FC0918F9">
    <w:name w:val="B211D1C4A0984049A6CE5E08FC0918F9"/>
  </w:style>
  <w:style w:type="paragraph" w:customStyle="1" w:styleId="F89712513E8C4D82B3EF16EADED9C3FA">
    <w:name w:val="F89712513E8C4D82B3EF16EADED9C3FA"/>
  </w:style>
  <w:style w:type="paragraph" w:customStyle="1" w:styleId="03154DFD8D174CBCB1CA744EB4A0BDDF">
    <w:name w:val="03154DFD8D174CBCB1CA744EB4A0BDDF"/>
  </w:style>
  <w:style w:type="paragraph" w:customStyle="1" w:styleId="3004FC445771426EB78667B125C6970A">
    <w:name w:val="3004FC445771426EB78667B125C6970A"/>
  </w:style>
  <w:style w:type="paragraph" w:customStyle="1" w:styleId="60F52C7583C44C2CBCE3420B583EC581">
    <w:name w:val="60F52C7583C44C2CBCE3420B583EC581"/>
  </w:style>
  <w:style w:type="paragraph" w:customStyle="1" w:styleId="ABF5545691874D158BCEDA5390C4F251">
    <w:name w:val="ABF5545691874D158BCEDA5390C4F251"/>
  </w:style>
  <w:style w:type="paragraph" w:customStyle="1" w:styleId="4ADB2A70461D47DAA6B9F89374ED97B3">
    <w:name w:val="4ADB2A70461D47DAA6B9F89374ED97B3"/>
  </w:style>
  <w:style w:type="paragraph" w:customStyle="1" w:styleId="2FEF40E52875477A86292A4B3F4B1B15">
    <w:name w:val="2FEF40E52875477A86292A4B3F4B1B15"/>
  </w:style>
  <w:style w:type="paragraph" w:customStyle="1" w:styleId="7B42FE53C30D44B8AB5024CBF41E9097">
    <w:name w:val="7B42FE53C30D44B8AB5024CBF41E9097"/>
  </w:style>
  <w:style w:type="paragraph" w:customStyle="1" w:styleId="2475151F5A4F43F29F6DCC18CBEEAFF6">
    <w:name w:val="2475151F5A4F43F29F6DCC18CBEEAFF6"/>
  </w:style>
  <w:style w:type="paragraph" w:customStyle="1" w:styleId="6A6F558C486F4C2EA6BF05227412FB92">
    <w:name w:val="6A6F558C486F4C2EA6BF05227412FB92"/>
  </w:style>
  <w:style w:type="paragraph" w:customStyle="1" w:styleId="7BE39BC16D864F9F96F1F9E436B9A98E">
    <w:name w:val="7BE39BC16D864F9F96F1F9E436B9A98E"/>
  </w:style>
  <w:style w:type="paragraph" w:customStyle="1" w:styleId="7C6133EDBB964BB3B22F9713288EC1F6">
    <w:name w:val="7C6133EDBB964BB3B22F9713288EC1F6"/>
  </w:style>
  <w:style w:type="paragraph" w:customStyle="1" w:styleId="8A9F0D54F00C41D3981A1CD114229090">
    <w:name w:val="8A9F0D54F00C41D3981A1CD114229090"/>
  </w:style>
  <w:style w:type="paragraph" w:customStyle="1" w:styleId="1A940A71F46D4378851D4FCCD3717FA3">
    <w:name w:val="1A940A71F46D4378851D4FCCD3717FA3"/>
  </w:style>
  <w:style w:type="paragraph" w:customStyle="1" w:styleId="7E27B03AE86C46FA8E5F501EA5A7DD56">
    <w:name w:val="7E27B03AE86C46FA8E5F501EA5A7DD56"/>
  </w:style>
  <w:style w:type="paragraph" w:customStyle="1" w:styleId="4F7AC6CBB18742EAB3830D505B65EFAB">
    <w:name w:val="4F7AC6CBB18742EAB3830D505B65EF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Arish Khan</dc:creator>
  <cp:keywords/>
  <dc:description/>
  <cp:lastModifiedBy>Arish Khan</cp:lastModifiedBy>
  <cp:revision>2</cp:revision>
  <dcterms:created xsi:type="dcterms:W3CDTF">2024-11-09T20:31:00Z</dcterms:created>
  <dcterms:modified xsi:type="dcterms:W3CDTF">2024-11-09T20:31:00Z</dcterms:modified>
  <cp:category/>
</cp:coreProperties>
</file>